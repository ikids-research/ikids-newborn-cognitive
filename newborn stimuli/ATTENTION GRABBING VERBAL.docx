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65" w:rsidRDefault="00D0699E">
      <w:r>
        <w:t>ATTENTION GRABBING VERBAL:</w:t>
      </w:r>
    </w:p>
    <w:p w:rsidR="00D0699E" w:rsidRDefault="00D0699E"/>
    <w:p w:rsidR="00D0699E" w:rsidRDefault="00D0699E">
      <w:r>
        <w:t>1-Penguin-eyes:  Peek-A-Boo!</w:t>
      </w:r>
    </w:p>
    <w:p w:rsidR="00D0699E" w:rsidRDefault="00D0699E">
      <w:r>
        <w:t>2-Monter-mouth: Baby, Hi!</w:t>
      </w:r>
    </w:p>
    <w:p w:rsidR="00D0699E" w:rsidRDefault="00D0699E">
      <w:r>
        <w:t>3. Penguin-</w:t>
      </w:r>
      <w:proofErr w:type="spellStart"/>
      <w:r>
        <w:t>LadyB</w:t>
      </w:r>
      <w:proofErr w:type="spellEnd"/>
      <w:r>
        <w:t>: Cu-</w:t>
      </w:r>
      <w:proofErr w:type="spellStart"/>
      <w:r>
        <w:t>ckoo</w:t>
      </w:r>
      <w:proofErr w:type="spellEnd"/>
      <w:r>
        <w:t>!</w:t>
      </w:r>
    </w:p>
    <w:p w:rsidR="00D0699E" w:rsidRDefault="00D0699E">
      <w:r>
        <w:t>4. Octopus</w:t>
      </w:r>
      <w:r w:rsidR="00A10BE3">
        <w:t xml:space="preserve">: </w:t>
      </w:r>
      <w:proofErr w:type="spellStart"/>
      <w:r w:rsidR="00A10BE3">
        <w:t>Upee</w:t>
      </w:r>
      <w:proofErr w:type="spellEnd"/>
      <w:r w:rsidR="00A10BE3">
        <w:t>, Baby!</w:t>
      </w:r>
    </w:p>
    <w:p w:rsidR="00D0699E" w:rsidRDefault="00D0699E">
      <w:r>
        <w:t>5.</w:t>
      </w:r>
      <w:r w:rsidR="00A10BE3">
        <w:t xml:space="preserve"> Unicorn: </w:t>
      </w:r>
      <w:proofErr w:type="spellStart"/>
      <w:r w:rsidR="00A10BE3">
        <w:t>Lookie</w:t>
      </w:r>
      <w:proofErr w:type="spellEnd"/>
      <w:r w:rsidR="00A10BE3">
        <w:t>, here!</w:t>
      </w:r>
    </w:p>
    <w:p w:rsidR="00A10BE3" w:rsidRDefault="00A10BE3">
      <w:r>
        <w:t>6. Ponies: Kissy, kiss!</w:t>
      </w:r>
    </w:p>
    <w:p w:rsidR="00A10BE3" w:rsidRDefault="00A10BE3">
      <w:r>
        <w:t xml:space="preserve">7. Fish: fishy, fish, </w:t>
      </w:r>
      <w:proofErr w:type="spellStart"/>
      <w:r>
        <w:t>fiss</w:t>
      </w:r>
      <w:proofErr w:type="spellEnd"/>
      <w:r>
        <w:t>…</w:t>
      </w:r>
    </w:p>
    <w:p w:rsidR="00A10BE3" w:rsidRDefault="00A10BE3">
      <w:r>
        <w:t xml:space="preserve">8. Penguin-ball: </w:t>
      </w:r>
      <w:proofErr w:type="spellStart"/>
      <w:r>
        <w:t>hoo</w:t>
      </w:r>
      <w:proofErr w:type="spellEnd"/>
      <w:r>
        <w:t xml:space="preserve">, </w:t>
      </w:r>
      <w:proofErr w:type="spellStart"/>
      <w:r>
        <w:t>hoo</w:t>
      </w:r>
      <w:proofErr w:type="spellEnd"/>
      <w:r>
        <w:t>!</w:t>
      </w:r>
    </w:p>
    <w:p w:rsidR="00A10BE3" w:rsidRDefault="00A10BE3">
      <w:r>
        <w:t xml:space="preserve">9. Brown </w:t>
      </w:r>
      <w:proofErr w:type="spellStart"/>
      <w:r>
        <w:t>Puffle</w:t>
      </w:r>
      <w:proofErr w:type="spellEnd"/>
      <w:r>
        <w:t xml:space="preserve">: </w:t>
      </w:r>
      <w:proofErr w:type="spellStart"/>
      <w:r>
        <w:t>Sooo</w:t>
      </w:r>
      <w:proofErr w:type="spellEnd"/>
      <w:r>
        <w:t>, big!!</w:t>
      </w:r>
    </w:p>
    <w:p w:rsidR="00A10BE3" w:rsidRDefault="00A10BE3">
      <w:r>
        <w:t xml:space="preserve">10. Frog: </w:t>
      </w:r>
      <w:proofErr w:type="spellStart"/>
      <w:r w:rsidR="00EF5F33">
        <w:t>Soo</w:t>
      </w:r>
      <w:proofErr w:type="spellEnd"/>
      <w:r w:rsidR="00EF5F33">
        <w:t>, cute</w:t>
      </w:r>
      <w:r>
        <w:t>!</w:t>
      </w:r>
    </w:p>
    <w:p w:rsidR="00A10BE3" w:rsidRDefault="00A10BE3">
      <w:r>
        <w:t>11. Monkey: Peek-A-Boo!</w:t>
      </w:r>
    </w:p>
    <w:p w:rsidR="00EF5F33" w:rsidRDefault="00EF5F33">
      <w:r>
        <w:t xml:space="preserve">12. Cat: </w:t>
      </w:r>
      <w:proofErr w:type="spellStart"/>
      <w:r>
        <w:t>Oopsie</w:t>
      </w:r>
      <w:proofErr w:type="spellEnd"/>
      <w:r>
        <w:t>, daisy!</w:t>
      </w:r>
    </w:p>
    <w:p w:rsidR="00EF5F33" w:rsidRDefault="00EF5F33">
      <w:r>
        <w:t xml:space="preserve">13. Penguin </w:t>
      </w:r>
      <w:proofErr w:type="spellStart"/>
      <w:r>
        <w:t>sm</w:t>
      </w:r>
      <w:proofErr w:type="spellEnd"/>
      <w:r>
        <w:t>-big: Hey! Look!</w:t>
      </w:r>
    </w:p>
    <w:p w:rsidR="00EF5F33" w:rsidRDefault="00EF5F33">
      <w:r>
        <w:t>14. Pink Monster: Furry! Furrr…</w:t>
      </w:r>
      <w:bookmarkStart w:id="0" w:name="_GoBack"/>
      <w:bookmarkEnd w:id="0"/>
    </w:p>
    <w:p w:rsidR="00A10BE3" w:rsidRDefault="00A10BE3"/>
    <w:p w:rsidR="00D0699E" w:rsidRDefault="00D0699E"/>
    <w:p w:rsidR="00D0699E" w:rsidRDefault="00D0699E">
      <w:r>
        <w:t xml:space="preserve"> </w:t>
      </w:r>
    </w:p>
    <w:sectPr w:rsidR="00D0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9E"/>
    <w:rsid w:val="00A10BE3"/>
    <w:rsid w:val="00D0699E"/>
    <w:rsid w:val="00EF5F33"/>
    <w:rsid w:val="00F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B3DD-19EA-4632-8BD5-8552732D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A365D863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Aguiar, Andrea</dc:creator>
  <cp:keywords/>
  <dc:description/>
  <cp:lastModifiedBy>Aguiar, Andrea</cp:lastModifiedBy>
  <cp:revision>1</cp:revision>
  <dcterms:created xsi:type="dcterms:W3CDTF">2014-09-30T20:40:00Z</dcterms:created>
  <dcterms:modified xsi:type="dcterms:W3CDTF">2014-09-30T21:15:00Z</dcterms:modified>
</cp:coreProperties>
</file>